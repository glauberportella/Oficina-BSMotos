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1E175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1E175E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1F0BAE" w:rsidP="001E175E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52528" w:rsidRPr="00C52528" w:rsidRDefault="001F0BAE" w:rsidP="001E175E">
            <w:pPr>
              <w:jc w:val="center"/>
            </w:pPr>
            <w:r>
              <w:t>29/09/2016</w:t>
            </w:r>
          </w:p>
        </w:tc>
        <w:tc>
          <w:tcPr>
            <w:tcW w:w="2420" w:type="dxa"/>
            <w:vAlign w:val="center"/>
          </w:tcPr>
          <w:p w:rsidR="00C52528" w:rsidRPr="00C52528" w:rsidRDefault="001F0BAE" w:rsidP="00E34C15">
            <w:r>
              <w:t>Luis C., Luis F. e Milton L.</w:t>
            </w:r>
          </w:p>
        </w:tc>
        <w:tc>
          <w:tcPr>
            <w:tcW w:w="4389" w:type="dxa"/>
            <w:vAlign w:val="center"/>
          </w:tcPr>
          <w:p w:rsidR="00C52528" w:rsidRPr="00C52528" w:rsidRDefault="001F0BAE" w:rsidP="00E34C15">
            <w:r>
              <w:t>Criação</w:t>
            </w:r>
          </w:p>
        </w:tc>
      </w:tr>
    </w:tbl>
    <w:p w:rsidR="0055540E" w:rsidRDefault="0055540E" w:rsidP="003D377B"/>
    <w:p w:rsidR="00794AEC" w:rsidRDefault="00C945A9" w:rsidP="00C945A9">
      <w:pPr>
        <w:tabs>
          <w:tab w:val="left" w:pos="3270"/>
        </w:tabs>
      </w:pPr>
      <w:r>
        <w:tab/>
      </w:r>
    </w:p>
    <w:p w:rsidR="00DF7148" w:rsidRDefault="00DF7148" w:rsidP="00DF7148">
      <w:pPr>
        <w:pStyle w:val="Ttulo1"/>
      </w:pPr>
      <w:bookmarkStart w:id="0" w:name="_Toc353749538"/>
      <w:r>
        <w:t>Índice</w:t>
      </w:r>
      <w:bookmarkEnd w:id="0"/>
    </w:p>
    <w:p w:rsidR="00385546" w:rsidRDefault="00DF714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1F3F99">
        <w:rPr>
          <w:bCs w:val="0"/>
          <w:caps w:val="0"/>
        </w:rPr>
        <w:fldChar w:fldCharType="begin"/>
      </w:r>
      <w:r w:rsidRPr="001F3F99">
        <w:rPr>
          <w:bCs w:val="0"/>
          <w:caps w:val="0"/>
        </w:rPr>
        <w:instrText xml:space="preserve"> TOC \o "1-2" \h \z </w:instrText>
      </w:r>
      <w:r w:rsidRPr="001F3F99">
        <w:rPr>
          <w:bCs w:val="0"/>
          <w:caps w:val="0"/>
        </w:rPr>
        <w:fldChar w:fldCharType="separate"/>
      </w:r>
      <w:hyperlink w:anchor="_Toc353749538" w:history="1">
        <w:r w:rsidR="00385546" w:rsidRPr="00D2642D">
          <w:rPr>
            <w:rStyle w:val="Hyperlink"/>
            <w:noProof/>
          </w:rPr>
          <w:t>Índice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_Toc353749538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1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3749539" w:history="1">
        <w:r w:rsidR="00385546" w:rsidRPr="00D2642D">
          <w:rPr>
            <w:rStyle w:val="Hyperlink"/>
            <w:noProof/>
          </w:rPr>
          <w:t>Objetivo do Plano de gerenciamento do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_Toc353749539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3749540" w:history="1">
        <w:r w:rsidR="00385546" w:rsidRPr="00D2642D">
          <w:rPr>
            <w:rStyle w:val="Hyperlink"/>
            <w:noProof/>
          </w:rPr>
          <w:t>Método de gerenciamento do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_Toc353749540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1" w:history="1">
        <w:r w:rsidR="00385546" w:rsidRPr="00D2642D">
          <w:rPr>
            <w:rStyle w:val="Hyperlink"/>
            <w:noProof/>
          </w:rPr>
          <w:t>Processos de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_Toc353749541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2" w:history="1">
        <w:r w:rsidR="00385546" w:rsidRPr="00D2642D">
          <w:rPr>
            <w:rStyle w:val="Hyperlink"/>
            <w:noProof/>
          </w:rPr>
          <w:t>Documentos padronizados do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_Toc353749542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3" w:history="1">
        <w:r w:rsidR="00385546" w:rsidRPr="00D2642D">
          <w:rPr>
            <w:rStyle w:val="Hyperlink"/>
            <w:noProof/>
          </w:rPr>
          <w:t>Ferramentas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_Toc353749543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2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4" w:history="1">
        <w:r w:rsidR="00385546" w:rsidRPr="00D2642D">
          <w:rPr>
            <w:rStyle w:val="Hyperlink"/>
            <w:noProof/>
          </w:rPr>
          <w:t>Papéis e Responsabilidades da Equipe do Projeto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_Toc353749544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53749545" w:history="1">
        <w:r w:rsidR="00385546" w:rsidRPr="00D2642D">
          <w:rPr>
            <w:rStyle w:val="Hyperlink"/>
            <w:noProof/>
          </w:rPr>
          <w:t>Plano de gerenciamento do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_Toc353749545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6" w:history="1">
        <w:r w:rsidR="00385546" w:rsidRPr="00D2642D">
          <w:rPr>
            <w:rStyle w:val="Hyperlink"/>
            <w:noProof/>
          </w:rPr>
          <w:t>Definir as Atividades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_Toc353749546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7" w:history="1">
        <w:r w:rsidR="00385546" w:rsidRPr="00D2642D">
          <w:rPr>
            <w:rStyle w:val="Hyperlink"/>
            <w:noProof/>
          </w:rPr>
          <w:t>Sequenciar as Atividades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_Toc353749547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8" w:history="1">
        <w:r w:rsidR="00385546" w:rsidRPr="00D2642D">
          <w:rPr>
            <w:rStyle w:val="Hyperlink"/>
            <w:noProof/>
          </w:rPr>
          <w:t>Estimar os Recursos da Atividade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_Toc353749548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49" w:history="1">
        <w:r w:rsidR="00385546" w:rsidRPr="00D2642D">
          <w:rPr>
            <w:rStyle w:val="Hyperlink"/>
            <w:noProof/>
          </w:rPr>
          <w:t>Estimar a Duração da Atividade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_Toc353749549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50" w:history="1">
        <w:r w:rsidR="00385546" w:rsidRPr="00D2642D">
          <w:rPr>
            <w:rStyle w:val="Hyperlink"/>
            <w:noProof/>
          </w:rPr>
          <w:t>Desenvolver 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_Toc353749550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385546" w:rsidRDefault="005F0096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hyperlink w:anchor="_Toc353749551" w:history="1">
        <w:r w:rsidR="00385546" w:rsidRPr="00D2642D">
          <w:rPr>
            <w:rStyle w:val="Hyperlink"/>
            <w:noProof/>
          </w:rPr>
          <w:t>Controlar o cronograma</w:t>
        </w:r>
        <w:r w:rsidR="00385546">
          <w:rPr>
            <w:noProof/>
            <w:webHidden/>
          </w:rPr>
          <w:tab/>
        </w:r>
        <w:r w:rsidR="00385546">
          <w:rPr>
            <w:noProof/>
            <w:webHidden/>
          </w:rPr>
          <w:fldChar w:fldCharType="begin"/>
        </w:r>
        <w:r w:rsidR="00385546">
          <w:rPr>
            <w:noProof/>
            <w:webHidden/>
          </w:rPr>
          <w:instrText xml:space="preserve"> PAGEREF _Toc353749551 \h </w:instrText>
        </w:r>
        <w:r w:rsidR="00385546">
          <w:rPr>
            <w:noProof/>
            <w:webHidden/>
          </w:rPr>
        </w:r>
        <w:r w:rsidR="00385546">
          <w:rPr>
            <w:noProof/>
            <w:webHidden/>
          </w:rPr>
          <w:fldChar w:fldCharType="separate"/>
        </w:r>
        <w:r w:rsidR="00385546">
          <w:rPr>
            <w:noProof/>
            <w:webHidden/>
          </w:rPr>
          <w:t>3</w:t>
        </w:r>
        <w:r w:rsidR="00385546">
          <w:rPr>
            <w:noProof/>
            <w:webHidden/>
          </w:rPr>
          <w:fldChar w:fldCharType="end"/>
        </w:r>
      </w:hyperlink>
    </w:p>
    <w:p w:rsidR="00DF7148" w:rsidRDefault="00DF7148" w:rsidP="00DF7148">
      <w:r w:rsidRPr="001F3F99">
        <w:rPr>
          <w:rFonts w:ascii="Times New Roman" w:hAnsi="Times New Roman"/>
          <w:b/>
          <w:bCs/>
          <w:caps/>
          <w:szCs w:val="24"/>
        </w:rPr>
        <w:fldChar w:fldCharType="end"/>
      </w:r>
    </w:p>
    <w:p w:rsidR="00DF7148" w:rsidRDefault="00DF7148" w:rsidP="00DF7148">
      <w:pPr>
        <w:pStyle w:val="Ttulo3"/>
        <w:sectPr w:rsidR="00DF7148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F7148" w:rsidRPr="00D2767E" w:rsidRDefault="00DF7148" w:rsidP="00DF7148">
      <w:pPr>
        <w:pStyle w:val="Ttulo1"/>
      </w:pPr>
      <w:bookmarkStart w:id="1" w:name="_Toc353749539"/>
      <w:r>
        <w:lastRenderedPageBreak/>
        <w:t xml:space="preserve">Objetivo do </w:t>
      </w:r>
      <w:r w:rsidR="00C945A9">
        <w:t xml:space="preserve">Plano de gerenciamento </w:t>
      </w:r>
      <w:r w:rsidR="001449CF">
        <w:t>do cronograma</w:t>
      </w:r>
      <w:bookmarkEnd w:id="1"/>
    </w:p>
    <w:p w:rsidR="001F0BAE" w:rsidRDefault="001F0BAE" w:rsidP="001449CF">
      <w:pPr>
        <w:rPr>
          <w:rFonts w:cs="Arial"/>
          <w:sz w:val="16"/>
        </w:rPr>
      </w:pPr>
    </w:p>
    <w:p w:rsidR="001449CF" w:rsidRPr="00AA3C95" w:rsidRDefault="00DF7148" w:rsidP="001F0BAE">
      <w:pPr>
        <w:ind w:firstLine="708"/>
      </w:pPr>
      <w:r>
        <w:t xml:space="preserve">O </w:t>
      </w:r>
      <w:r w:rsidR="00C945A9">
        <w:t xml:space="preserve">Plano de gerenciamento </w:t>
      </w:r>
      <w:r w:rsidR="001449CF">
        <w:t>do cronograma</w:t>
      </w:r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ao cronograma do projeto </w:t>
      </w:r>
      <w:r w:rsidR="001449CF" w:rsidRPr="002A7CC2">
        <w:t>serão executados, controlados, monitorados e encerrados</w:t>
      </w:r>
      <w:r w:rsidR="001449CF">
        <w:t>.</w:t>
      </w:r>
      <w:r w:rsidR="001F0BAE">
        <w:t xml:space="preserve"> </w:t>
      </w:r>
      <w:r w:rsidR="001449CF">
        <w:t xml:space="preserve">Além de servir como </w:t>
      </w:r>
      <w:r w:rsidR="001449CF" w:rsidRPr="002A7CC2">
        <w:t xml:space="preserve">guia </w:t>
      </w:r>
      <w:r w:rsidR="001449CF">
        <w:t xml:space="preserve">para </w:t>
      </w:r>
      <w:r w:rsidR="001449CF" w:rsidRPr="002A7CC2">
        <w:t>a equipe durante todo o projeto.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Ttulo1"/>
      </w:pPr>
      <w:bookmarkStart w:id="2" w:name="_Toc353749540"/>
      <w:bookmarkStart w:id="3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1449CF">
        <w:t>do cronograma</w:t>
      </w:r>
      <w:bookmarkEnd w:id="2"/>
      <w:r w:rsidRPr="00325F53">
        <w:t xml:space="preserve"> </w:t>
      </w:r>
      <w:bookmarkEnd w:id="3"/>
    </w:p>
    <w:p w:rsidR="00F8501F" w:rsidRDefault="00F8501F" w:rsidP="00F8501F">
      <w:pPr>
        <w:ind w:firstLine="708"/>
        <w:rPr>
          <w:rFonts w:cs="Arial"/>
          <w:sz w:val="16"/>
        </w:rPr>
      </w:pPr>
    </w:p>
    <w:p w:rsidR="001449CF" w:rsidRPr="00325F53" w:rsidRDefault="001449CF" w:rsidP="00F8501F">
      <w:pPr>
        <w:ind w:firstLine="708"/>
      </w:pPr>
      <w:r w:rsidRPr="00325F53">
        <w:t xml:space="preserve">Gerenciar </w:t>
      </w:r>
      <w:r>
        <w:t xml:space="preserve">o cronograma </w:t>
      </w:r>
      <w:r w:rsidRPr="00325F53">
        <w:t>do projeto requ</w:t>
      </w:r>
      <w:r>
        <w:t>e</w:t>
      </w:r>
      <w:r w:rsidRPr="00325F53">
        <w:t>r</w:t>
      </w:r>
      <w:r>
        <w:t xml:space="preserve"> um Plano de gerenciamento do cronograma</w:t>
      </w:r>
      <w:r w:rsidRPr="00DB4077">
        <w:t xml:space="preserve"> </w:t>
      </w:r>
      <w:r>
        <w:t>aprovado</w:t>
      </w:r>
      <w:r w:rsidRPr="00325F53">
        <w:t xml:space="preserve"> </w:t>
      </w:r>
      <w:r>
        <w:t>englobando os principais processos do cronograma 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>para orientar a equipe do projeto sobre como os processos relacionados ao cronograma serão executados</w:t>
      </w:r>
      <w:r w:rsidRPr="002A7CC2">
        <w:t>, controlados, monitorados e encerrados</w:t>
      </w:r>
      <w:r>
        <w:t>.</w:t>
      </w:r>
    </w:p>
    <w:p w:rsidR="00DF7148" w:rsidRPr="00325F53" w:rsidRDefault="00DF7148" w:rsidP="00DF7148"/>
    <w:p w:rsidR="00DF7148" w:rsidRDefault="00DF7148" w:rsidP="00DF7148">
      <w:pPr>
        <w:pStyle w:val="Ttulo2"/>
      </w:pPr>
      <w:bookmarkStart w:id="4" w:name="_Toc353749541"/>
      <w:r>
        <w:t xml:space="preserve">Processos </w:t>
      </w:r>
      <w:r w:rsidR="001449CF">
        <w:t>de cronograma</w:t>
      </w:r>
      <w:bookmarkEnd w:id="4"/>
    </w:p>
    <w:p w:rsidR="00DF7148" w:rsidRDefault="00DF7148" w:rsidP="00DF7148"/>
    <w:p w:rsidR="00E52B8B" w:rsidRDefault="00E52B8B" w:rsidP="00E52B8B">
      <w:r>
        <w:t>Definir as Atividades</w:t>
      </w:r>
    </w:p>
    <w:p w:rsidR="00E52B8B" w:rsidRDefault="00E52B8B" w:rsidP="00E52B8B">
      <w:r>
        <w:tab/>
        <w:t>Identificar as atividades específicas que devem ser executadas para produzir as entregas do projeto.</w:t>
      </w:r>
    </w:p>
    <w:p w:rsidR="00E52B8B" w:rsidRDefault="00E52B8B" w:rsidP="00E52B8B"/>
    <w:p w:rsidR="00E52B8B" w:rsidRDefault="00E52B8B" w:rsidP="00E52B8B">
      <w:r>
        <w:t>Sequenciar as Atividades</w:t>
      </w:r>
    </w:p>
    <w:p w:rsidR="00E52B8B" w:rsidRDefault="00E52B8B" w:rsidP="00E52B8B">
      <w:r>
        <w:tab/>
        <w:t>Identificar e documentar as relações de dependência entre as atividades.</w:t>
      </w:r>
    </w:p>
    <w:p w:rsidR="00E52B8B" w:rsidRDefault="00E52B8B" w:rsidP="00E52B8B"/>
    <w:p w:rsidR="00E52B8B" w:rsidRDefault="00E52B8B" w:rsidP="00E52B8B">
      <w:r>
        <w:t>Estimar os Recursos da Atividade</w:t>
      </w:r>
    </w:p>
    <w:p w:rsidR="00E52B8B" w:rsidRDefault="00E52B8B" w:rsidP="00E52B8B">
      <w:r>
        <w:tab/>
        <w:t>Estimar o tipo e quantidade dos recursos necessários para executar cada atividade.</w:t>
      </w:r>
    </w:p>
    <w:p w:rsidR="00E52B8B" w:rsidRDefault="00E52B8B" w:rsidP="00E52B8B"/>
    <w:p w:rsidR="00E52B8B" w:rsidRDefault="00E52B8B" w:rsidP="00E52B8B">
      <w:r>
        <w:t>Estimar a Duração da Atividade</w:t>
      </w:r>
    </w:p>
    <w:p w:rsidR="00E52B8B" w:rsidRDefault="00E52B8B" w:rsidP="00E52B8B">
      <w:r>
        <w:tab/>
        <w:t>Estimar a quantidade de períodos de trabalho que serão necessários para completar cada atividade.</w:t>
      </w:r>
    </w:p>
    <w:p w:rsidR="00E52B8B" w:rsidRDefault="00E52B8B" w:rsidP="00E52B8B"/>
    <w:p w:rsidR="00E52B8B" w:rsidRDefault="00E52B8B" w:rsidP="00E52B8B">
      <w:r>
        <w:t>Desenvolver o Cronograma</w:t>
      </w:r>
    </w:p>
    <w:p w:rsidR="00E52B8B" w:rsidRDefault="00E52B8B" w:rsidP="00E52B8B">
      <w:r>
        <w:tab/>
        <w:t>Analisar a sequência das atividades, sua duração, seus recursos e suas restrições para criar o cronograma do projeto.</w:t>
      </w:r>
    </w:p>
    <w:p w:rsidR="00E52B8B" w:rsidRDefault="00E52B8B" w:rsidP="00E52B8B"/>
    <w:p w:rsidR="00E52B8B" w:rsidRDefault="00E52B8B" w:rsidP="00E52B8B">
      <w:r>
        <w:t>Controlar o Cronograma</w:t>
      </w:r>
    </w:p>
    <w:p w:rsidR="00E52B8B" w:rsidRDefault="00E52B8B" w:rsidP="00E52B8B">
      <w:r>
        <w:tab/>
        <w:t xml:space="preserve">Controlar as mudanças no cronograma. </w:t>
      </w:r>
    </w:p>
    <w:p w:rsidR="00E52B8B" w:rsidRDefault="00E52B8B" w:rsidP="00E52B8B"/>
    <w:p w:rsidR="008843C9" w:rsidRDefault="008843C9" w:rsidP="003D377B"/>
    <w:p w:rsidR="008C2C80" w:rsidRPr="00AA21AD" w:rsidRDefault="008C2C80" w:rsidP="008C2C80">
      <w:pPr>
        <w:pStyle w:val="Ttulo2"/>
      </w:pPr>
      <w:bookmarkStart w:id="5" w:name="_Toc323118142"/>
      <w:bookmarkStart w:id="6" w:name="_Toc353749542"/>
      <w:r w:rsidRPr="00795700">
        <w:t xml:space="preserve">Documentos padronizados </w:t>
      </w:r>
      <w:r w:rsidR="001449CF">
        <w:t>do cronograma</w:t>
      </w:r>
      <w:bookmarkEnd w:id="5"/>
      <w:bookmarkEnd w:id="6"/>
    </w:p>
    <w:p w:rsidR="008C2C80" w:rsidRPr="00AA21AD" w:rsidRDefault="008C2C80" w:rsidP="008C2C80">
      <w:pPr>
        <w:rPr>
          <w:rFonts w:cs="Arial"/>
        </w:rPr>
      </w:pPr>
      <w:r w:rsidRPr="00AA21AD">
        <w:rPr>
          <w:sz w:val="16"/>
        </w:rPr>
        <w:t>[</w:t>
      </w:r>
      <w:r>
        <w:rPr>
          <w:sz w:val="16"/>
        </w:rPr>
        <w:t>Descreva os d</w:t>
      </w:r>
      <w:r w:rsidRPr="00795700">
        <w:rPr>
          <w:sz w:val="16"/>
        </w:rPr>
        <w:t xml:space="preserve">ocumentos padronizados </w:t>
      </w:r>
      <w:r>
        <w:rPr>
          <w:sz w:val="16"/>
        </w:rPr>
        <w:t>a serem usadas nos processos das aquisições. Indique onde estão armazenados, como serão usados, e os responsáveis envolvidos.]</w:t>
      </w:r>
    </w:p>
    <w:p w:rsidR="00E52B8B" w:rsidRDefault="00E52B8B" w:rsidP="00E52B8B">
      <w:pPr>
        <w:pStyle w:val="Descrio"/>
        <w:rPr>
          <w:lang w:val="pt-BR"/>
        </w:rPr>
      </w:pPr>
      <w:r>
        <w:rPr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969"/>
        <w:gridCol w:w="1701"/>
      </w:tblGrid>
      <w:tr w:rsidR="00E52B8B" w:rsidRPr="004021ED" w:rsidTr="00B31D81">
        <w:trPr>
          <w:trHeight w:val="432"/>
        </w:trPr>
        <w:tc>
          <w:tcPr>
            <w:tcW w:w="3227" w:type="dxa"/>
            <w:shd w:val="clear" w:color="auto" w:fill="DBE5F1" w:themeFill="accent1" w:themeFillTint="33"/>
            <w:vAlign w:val="center"/>
          </w:tcPr>
          <w:p w:rsidR="00E52B8B" w:rsidRPr="004021ED" w:rsidRDefault="00E52B8B" w:rsidP="005853C5">
            <w:pPr>
              <w:rPr>
                <w:sz w:val="16"/>
              </w:rPr>
            </w:pPr>
            <w:r>
              <w:rPr>
                <w:sz w:val="16"/>
              </w:rPr>
              <w:t>Documento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E52B8B" w:rsidRPr="004021ED" w:rsidRDefault="00E52B8B" w:rsidP="005853C5">
            <w:pPr>
              <w:rPr>
                <w:sz w:val="16"/>
              </w:rPr>
            </w:pPr>
            <w:r>
              <w:rPr>
                <w:sz w:val="16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E52B8B" w:rsidRPr="0029354A" w:rsidRDefault="00E52B8B" w:rsidP="005853C5">
            <w:pPr>
              <w:rPr>
                <w:sz w:val="16"/>
                <w:szCs w:val="16"/>
              </w:rPr>
            </w:pPr>
            <w:r w:rsidRPr="0029354A">
              <w:rPr>
                <w:sz w:val="16"/>
                <w:szCs w:val="16"/>
              </w:rPr>
              <w:t>Template</w:t>
            </w:r>
          </w:p>
        </w:tc>
      </w:tr>
      <w:tr w:rsidR="00E52B8B" w:rsidRPr="004021ED" w:rsidTr="00B31D81">
        <w:tc>
          <w:tcPr>
            <w:tcW w:w="3227" w:type="dxa"/>
          </w:tcPr>
          <w:p w:rsidR="00E52B8B" w:rsidRPr="004021ED" w:rsidRDefault="00B31D81" w:rsidP="00642B7D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Lista de Atividades</w:t>
            </w:r>
          </w:p>
        </w:tc>
        <w:tc>
          <w:tcPr>
            <w:tcW w:w="3969" w:type="dxa"/>
          </w:tcPr>
          <w:p w:rsidR="00E52B8B" w:rsidRPr="004021ED" w:rsidRDefault="00E52B8B" w:rsidP="00642B7D">
            <w:pPr>
              <w:rPr>
                <w:rFonts w:cs="Arial"/>
                <w:sz w:val="16"/>
              </w:rPr>
            </w:pPr>
          </w:p>
        </w:tc>
        <w:tc>
          <w:tcPr>
            <w:tcW w:w="1701" w:type="dxa"/>
          </w:tcPr>
          <w:p w:rsidR="00E52B8B" w:rsidRPr="005A7CCD" w:rsidRDefault="00E52B8B" w:rsidP="005853C5">
            <w:pPr>
              <w:rPr>
                <w:rFonts w:cs="Arial"/>
                <w:sz w:val="16"/>
                <w:szCs w:val="16"/>
              </w:rPr>
            </w:pPr>
          </w:p>
        </w:tc>
      </w:tr>
      <w:tr w:rsidR="00E52B8B" w:rsidRPr="004021ED" w:rsidTr="00B31D81">
        <w:tc>
          <w:tcPr>
            <w:tcW w:w="3227" w:type="dxa"/>
          </w:tcPr>
          <w:p w:rsidR="00E52B8B" w:rsidRPr="004021ED" w:rsidRDefault="00B31D81" w:rsidP="005853C5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Sequenciamento de Atividades</w:t>
            </w:r>
          </w:p>
        </w:tc>
        <w:tc>
          <w:tcPr>
            <w:tcW w:w="3969" w:type="dxa"/>
          </w:tcPr>
          <w:p w:rsidR="00E52B8B" w:rsidRPr="004021ED" w:rsidRDefault="00E52B8B" w:rsidP="005853C5">
            <w:pPr>
              <w:rPr>
                <w:rFonts w:cs="Arial"/>
                <w:sz w:val="16"/>
              </w:rPr>
            </w:pPr>
          </w:p>
        </w:tc>
        <w:tc>
          <w:tcPr>
            <w:tcW w:w="1701" w:type="dxa"/>
          </w:tcPr>
          <w:p w:rsidR="00E52B8B" w:rsidRPr="0029354A" w:rsidRDefault="00E52B8B" w:rsidP="005853C5">
            <w:pPr>
              <w:rPr>
                <w:rFonts w:cs="Arial"/>
                <w:sz w:val="16"/>
                <w:szCs w:val="16"/>
              </w:rPr>
            </w:pPr>
          </w:p>
        </w:tc>
      </w:tr>
      <w:tr w:rsidR="00B31D81" w:rsidRPr="004021ED" w:rsidTr="00B31D81">
        <w:tc>
          <w:tcPr>
            <w:tcW w:w="3227" w:type="dxa"/>
          </w:tcPr>
          <w:p w:rsidR="00B31D81" w:rsidRDefault="00B31D81" w:rsidP="005853C5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Estimativas de recursos</w:t>
            </w:r>
          </w:p>
        </w:tc>
        <w:tc>
          <w:tcPr>
            <w:tcW w:w="3969" w:type="dxa"/>
          </w:tcPr>
          <w:p w:rsidR="00B31D81" w:rsidRPr="004021ED" w:rsidRDefault="00B31D81" w:rsidP="005853C5">
            <w:pPr>
              <w:rPr>
                <w:rFonts w:cs="Arial"/>
                <w:sz w:val="16"/>
              </w:rPr>
            </w:pPr>
          </w:p>
        </w:tc>
        <w:tc>
          <w:tcPr>
            <w:tcW w:w="1701" w:type="dxa"/>
          </w:tcPr>
          <w:p w:rsidR="00B31D81" w:rsidRPr="0029354A" w:rsidRDefault="00B31D81" w:rsidP="005853C5">
            <w:pPr>
              <w:rPr>
                <w:rFonts w:cs="Arial"/>
                <w:sz w:val="16"/>
                <w:szCs w:val="16"/>
              </w:rPr>
            </w:pPr>
          </w:p>
        </w:tc>
      </w:tr>
      <w:tr w:rsidR="00B31D81" w:rsidRPr="004021ED" w:rsidTr="00B31D81">
        <w:tc>
          <w:tcPr>
            <w:tcW w:w="3227" w:type="dxa"/>
          </w:tcPr>
          <w:p w:rsidR="00B31D81" w:rsidRDefault="00B31D81" w:rsidP="005853C5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Rede de Atividades – Cam. Crítico</w:t>
            </w:r>
          </w:p>
        </w:tc>
        <w:tc>
          <w:tcPr>
            <w:tcW w:w="3969" w:type="dxa"/>
          </w:tcPr>
          <w:p w:rsidR="00B31D81" w:rsidRPr="004021ED" w:rsidRDefault="00B31D81" w:rsidP="005853C5">
            <w:pPr>
              <w:rPr>
                <w:rFonts w:cs="Arial"/>
                <w:sz w:val="16"/>
              </w:rPr>
            </w:pPr>
          </w:p>
        </w:tc>
        <w:tc>
          <w:tcPr>
            <w:tcW w:w="1701" w:type="dxa"/>
          </w:tcPr>
          <w:p w:rsidR="00B31D81" w:rsidRPr="0029354A" w:rsidRDefault="00B31D81" w:rsidP="005853C5">
            <w:pPr>
              <w:rPr>
                <w:rFonts w:cs="Arial"/>
                <w:sz w:val="16"/>
                <w:szCs w:val="16"/>
              </w:rPr>
            </w:pPr>
          </w:p>
        </w:tc>
      </w:tr>
      <w:tr w:rsidR="00B31D81" w:rsidRPr="004021ED" w:rsidTr="00B31D81">
        <w:tc>
          <w:tcPr>
            <w:tcW w:w="3227" w:type="dxa"/>
          </w:tcPr>
          <w:p w:rsidR="00B31D81" w:rsidRDefault="00B31D81" w:rsidP="005853C5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Cronograma - Gantt</w:t>
            </w:r>
          </w:p>
        </w:tc>
        <w:tc>
          <w:tcPr>
            <w:tcW w:w="3969" w:type="dxa"/>
          </w:tcPr>
          <w:p w:rsidR="00B31D81" w:rsidRPr="004021ED" w:rsidRDefault="00B31D81" w:rsidP="005853C5">
            <w:pPr>
              <w:rPr>
                <w:rFonts w:cs="Arial"/>
                <w:sz w:val="16"/>
              </w:rPr>
            </w:pPr>
          </w:p>
        </w:tc>
        <w:tc>
          <w:tcPr>
            <w:tcW w:w="1701" w:type="dxa"/>
          </w:tcPr>
          <w:p w:rsidR="00B31D81" w:rsidRPr="0029354A" w:rsidRDefault="00B31D81" w:rsidP="005853C5">
            <w:pPr>
              <w:rPr>
                <w:rFonts w:cs="Arial"/>
                <w:sz w:val="16"/>
                <w:szCs w:val="16"/>
              </w:rPr>
            </w:pPr>
          </w:p>
        </w:tc>
      </w:tr>
    </w:tbl>
    <w:p w:rsidR="00E52B8B" w:rsidRPr="003670F2" w:rsidRDefault="00E52B8B" w:rsidP="00E52B8B">
      <w:pPr>
        <w:pStyle w:val="Descrio"/>
        <w:rPr>
          <w:lang w:val="pt-BR"/>
        </w:rPr>
      </w:pPr>
      <w:r>
        <w:rPr>
          <w:lang w:val="pt-BR"/>
        </w:rPr>
        <w:t>]</w:t>
      </w:r>
    </w:p>
    <w:p w:rsidR="008C2C80" w:rsidRDefault="008C2C80" w:rsidP="008C2C80">
      <w:bookmarkStart w:id="7" w:name="_GoBack"/>
      <w:bookmarkEnd w:id="7"/>
    </w:p>
    <w:p w:rsidR="00790628" w:rsidRPr="00AA21AD" w:rsidRDefault="00790628" w:rsidP="00790628">
      <w:pPr>
        <w:pStyle w:val="Ttulo2"/>
      </w:pPr>
      <w:bookmarkStart w:id="8" w:name="_Toc322452413"/>
      <w:bookmarkStart w:id="9" w:name="_Toc327554432"/>
      <w:bookmarkStart w:id="10" w:name="_Toc353749543"/>
      <w:r w:rsidRPr="00AA21AD">
        <w:t>Ferramentas</w:t>
      </w:r>
      <w:bookmarkEnd w:id="8"/>
      <w:bookmarkEnd w:id="9"/>
      <w:bookmarkEnd w:id="10"/>
    </w:p>
    <w:p w:rsidR="00790628" w:rsidRPr="00AA21AD" w:rsidRDefault="00790628" w:rsidP="00790628">
      <w:pPr>
        <w:rPr>
          <w:sz w:val="16"/>
        </w:rPr>
      </w:pPr>
      <w:r w:rsidRPr="00AA21AD">
        <w:rPr>
          <w:sz w:val="16"/>
        </w:rPr>
        <w:t>[</w:t>
      </w:r>
      <w:r>
        <w:rPr>
          <w:sz w:val="16"/>
        </w:rPr>
        <w:t>Descreve as</w:t>
      </w:r>
      <w:r w:rsidRPr="00AA21AD">
        <w:rPr>
          <w:sz w:val="16"/>
        </w:rPr>
        <w:t xml:space="preserve"> </w:t>
      </w:r>
      <w:r>
        <w:rPr>
          <w:sz w:val="16"/>
        </w:rPr>
        <w:t>ferramentas</w:t>
      </w:r>
      <w:r w:rsidRPr="00AA21AD">
        <w:rPr>
          <w:sz w:val="16"/>
        </w:rPr>
        <w:t xml:space="preserve"> </w:t>
      </w:r>
      <w:r>
        <w:rPr>
          <w:sz w:val="16"/>
        </w:rPr>
        <w:t>que o projeto empregará nos processos descritos neste plano, como serão usadas e seu responsável.]</w:t>
      </w: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Ttulo2"/>
      </w:pPr>
      <w:bookmarkStart w:id="11" w:name="_Toc319340146"/>
      <w:bookmarkStart w:id="12" w:name="_Toc323118143"/>
      <w:bookmarkStart w:id="13" w:name="_Toc353749544"/>
      <w:r>
        <w:lastRenderedPageBreak/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1"/>
      <w:bookmarkEnd w:id="12"/>
      <w:bookmarkEnd w:id="13"/>
    </w:p>
    <w:p w:rsidR="00087A16" w:rsidRDefault="008C2C80" w:rsidP="008C2C80">
      <w:pPr>
        <w:rPr>
          <w:sz w:val="16"/>
        </w:rPr>
      </w:pPr>
      <w:r w:rsidRPr="00AA21AD">
        <w:rPr>
          <w:sz w:val="16"/>
        </w:rPr>
        <w:t>[</w:t>
      </w:r>
      <w:r>
        <w:rPr>
          <w:sz w:val="16"/>
        </w:rPr>
        <w:t xml:space="preserve">Descreva </w:t>
      </w:r>
      <w:r w:rsidR="00790628">
        <w:rPr>
          <w:sz w:val="16"/>
        </w:rPr>
        <w:t xml:space="preserve">os </w:t>
      </w:r>
      <w:r w:rsidR="000B3E4E">
        <w:rPr>
          <w:sz w:val="16"/>
        </w:rPr>
        <w:t xml:space="preserve">papéis e </w:t>
      </w:r>
      <w:r w:rsidR="003D383E">
        <w:rPr>
          <w:sz w:val="16"/>
        </w:rPr>
        <w:t xml:space="preserve">suas </w:t>
      </w:r>
      <w:r>
        <w:rPr>
          <w:sz w:val="16"/>
        </w:rPr>
        <w:t>responsabilidades</w:t>
      </w:r>
      <w:r w:rsidR="003D383E">
        <w:rPr>
          <w:sz w:val="16"/>
        </w:rPr>
        <w:t>, competências e autoridade</w:t>
      </w:r>
      <w:r>
        <w:rPr>
          <w:sz w:val="16"/>
        </w:rPr>
        <w:t xml:space="preserve"> </w:t>
      </w:r>
      <w:r w:rsidR="00087A16">
        <w:rPr>
          <w:sz w:val="16"/>
        </w:rPr>
        <w:t xml:space="preserve">necessárias </w:t>
      </w:r>
      <w:r w:rsidR="005D0F34">
        <w:rPr>
          <w:sz w:val="16"/>
        </w:rPr>
        <w:t xml:space="preserve">relacionados com </w:t>
      </w:r>
      <w:r w:rsidR="00E52B8B">
        <w:rPr>
          <w:sz w:val="16"/>
        </w:rPr>
        <w:t>cronograma</w:t>
      </w:r>
      <w:r w:rsidR="00790628">
        <w:rPr>
          <w:sz w:val="16"/>
        </w:rPr>
        <w:t>;</w:t>
      </w:r>
      <w:r w:rsidR="00087A16">
        <w:rPr>
          <w:sz w:val="16"/>
        </w:rPr>
        <w:t xml:space="preserve"> onde:</w:t>
      </w:r>
    </w:p>
    <w:p w:rsidR="00087A16" w:rsidRPr="00087A16" w:rsidRDefault="00087A16" w:rsidP="00087A16">
      <w:pPr>
        <w:rPr>
          <w:sz w:val="16"/>
        </w:rPr>
      </w:pPr>
      <w:r w:rsidRPr="00087A16">
        <w:rPr>
          <w:sz w:val="16"/>
        </w:rPr>
        <w:t xml:space="preserve">Papel: designação que descreve a parte de um projeto pela qual uma pessoa é responsável e responde pelos resultados. </w:t>
      </w:r>
    </w:p>
    <w:p w:rsidR="00087A16" w:rsidRPr="00087A16" w:rsidRDefault="00087A16" w:rsidP="00087A16">
      <w:pPr>
        <w:rPr>
          <w:sz w:val="16"/>
        </w:rPr>
      </w:pPr>
      <w:r w:rsidRPr="00087A16">
        <w:rPr>
          <w:sz w:val="16"/>
        </w:rPr>
        <w:t>Responsabilidade: trabalho que se espera que um membro da equipe do projeto execute para concluir as atividades do projeto.</w:t>
      </w:r>
    </w:p>
    <w:p w:rsidR="00087A16" w:rsidRPr="00087A16" w:rsidRDefault="00087A16" w:rsidP="00087A16">
      <w:pPr>
        <w:rPr>
          <w:sz w:val="16"/>
        </w:rPr>
      </w:pPr>
      <w:r w:rsidRPr="00087A16">
        <w:rPr>
          <w:sz w:val="16"/>
        </w:rPr>
        <w:t>Autoridade: direito de aplicar recursos do projeto, tomar decisões e aprova</w:t>
      </w:r>
      <w:r w:rsidR="00790628">
        <w:rPr>
          <w:sz w:val="16"/>
        </w:rPr>
        <w:t>r</w:t>
      </w:r>
      <w:r w:rsidRPr="00087A16">
        <w:rPr>
          <w:sz w:val="16"/>
        </w:rPr>
        <w:t>.</w:t>
      </w:r>
    </w:p>
    <w:p w:rsidR="00087A16" w:rsidRDefault="00087A16" w:rsidP="00087A16">
      <w:pPr>
        <w:rPr>
          <w:sz w:val="16"/>
        </w:rPr>
      </w:pPr>
      <w:r w:rsidRPr="00087A16">
        <w:rPr>
          <w:sz w:val="16"/>
        </w:rPr>
        <w:t>Competência: habilidade e capacidade necessária para concluir atividades do projeto.</w:t>
      </w:r>
    </w:p>
    <w:p w:rsidR="00790628" w:rsidRDefault="00790628" w:rsidP="00087A16">
      <w:pPr>
        <w:rPr>
          <w:sz w:val="16"/>
        </w:rPr>
      </w:pPr>
      <w:r>
        <w:rPr>
          <w:sz w:val="16"/>
        </w:rP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843C9" w:rsidRDefault="008843C9" w:rsidP="003D377B"/>
    <w:p w:rsidR="00790628" w:rsidRDefault="006204BC" w:rsidP="006204BC">
      <w:pPr>
        <w:pStyle w:val="Ttulo1"/>
      </w:pPr>
      <w:bookmarkStart w:id="14" w:name="_Toc353749545"/>
      <w:r w:rsidRPr="006204BC">
        <w:t xml:space="preserve">Plano de gerenciamento </w:t>
      </w:r>
      <w:r w:rsidR="001449CF">
        <w:t>do cronograma</w:t>
      </w:r>
      <w:bookmarkEnd w:id="14"/>
    </w:p>
    <w:p w:rsidR="00790628" w:rsidRDefault="00790628" w:rsidP="00790628">
      <w:pPr>
        <w:rPr>
          <w:sz w:val="16"/>
        </w:rPr>
      </w:pPr>
      <w:r>
        <w:rPr>
          <w:sz w:val="16"/>
        </w:rPr>
        <w:t>[</w:t>
      </w:r>
      <w:r w:rsidR="006204BC">
        <w:rPr>
          <w:sz w:val="16"/>
        </w:rPr>
        <w:t>D</w:t>
      </w:r>
      <w:r w:rsidR="006204BC" w:rsidRPr="006204BC">
        <w:rPr>
          <w:sz w:val="16"/>
        </w:rPr>
        <w:t>escrev</w:t>
      </w:r>
      <w:r w:rsidR="006204BC">
        <w:rPr>
          <w:sz w:val="16"/>
        </w:rPr>
        <w:t>a</w:t>
      </w:r>
      <w:r w:rsidR="006204BC" w:rsidRPr="006204BC">
        <w:rPr>
          <w:sz w:val="16"/>
        </w:rPr>
        <w:t xml:space="preserve"> </w:t>
      </w:r>
      <w:r w:rsidR="00385546">
        <w:rPr>
          <w:sz w:val="16"/>
        </w:rPr>
        <w:t>abaixo todos os processos relacionados com</w:t>
      </w:r>
      <w:r w:rsidR="006204BC" w:rsidRPr="006204BC">
        <w:rPr>
          <w:sz w:val="16"/>
        </w:rPr>
        <w:t xml:space="preserve"> </w:t>
      </w:r>
      <w:r w:rsidR="001449CF">
        <w:rPr>
          <w:sz w:val="16"/>
        </w:rPr>
        <w:t>o cronograma</w:t>
      </w:r>
      <w:r w:rsidR="006204BC" w:rsidRPr="006204BC">
        <w:rPr>
          <w:sz w:val="16"/>
        </w:rPr>
        <w:t xml:space="preserve"> </w:t>
      </w:r>
      <w:r w:rsidR="00385546">
        <w:rPr>
          <w:sz w:val="16"/>
        </w:rPr>
        <w:t>do projeto</w:t>
      </w:r>
      <w:r>
        <w:rPr>
          <w:sz w:val="16"/>
        </w:rPr>
        <w:t>.]</w:t>
      </w:r>
    </w:p>
    <w:p w:rsidR="00790628" w:rsidRDefault="00790628" w:rsidP="00790628"/>
    <w:p w:rsidR="00642B7D" w:rsidRDefault="00642B7D" w:rsidP="00642B7D">
      <w:pPr>
        <w:pStyle w:val="Ttulo2"/>
      </w:pPr>
      <w:bookmarkStart w:id="15" w:name="_Toc353749546"/>
      <w:r>
        <w:t>Definir as Atividades</w:t>
      </w:r>
      <w:bookmarkEnd w:id="15"/>
    </w:p>
    <w:p w:rsidR="00642B7D" w:rsidRPr="00C945A9" w:rsidRDefault="00642B7D" w:rsidP="00642B7D">
      <w:pPr>
        <w:pStyle w:val="Descrio"/>
        <w:rPr>
          <w:szCs w:val="16"/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as atividades serão identificadas.</w:t>
      </w:r>
      <w:r w:rsidRPr="00C945A9">
        <w:rPr>
          <w:szCs w:val="16"/>
          <w:lang w:val="pt-BR"/>
        </w:rPr>
        <w:t>]</w:t>
      </w:r>
    </w:p>
    <w:p w:rsidR="00642B7D" w:rsidRDefault="00642B7D" w:rsidP="00642B7D"/>
    <w:p w:rsidR="00642B7D" w:rsidRDefault="00642B7D" w:rsidP="00642B7D"/>
    <w:p w:rsidR="00642B7D" w:rsidRDefault="00642B7D" w:rsidP="00642B7D">
      <w:pPr>
        <w:pStyle w:val="Ttulo2"/>
      </w:pPr>
      <w:bookmarkStart w:id="16" w:name="_Toc353749547"/>
      <w:r>
        <w:t>Sequenciar as Atividades</w:t>
      </w:r>
      <w:bookmarkEnd w:id="16"/>
    </w:p>
    <w:p w:rsidR="00385546" w:rsidRPr="00C945A9" w:rsidRDefault="00385546" w:rsidP="00385546">
      <w:pPr>
        <w:pStyle w:val="Descrio"/>
        <w:rPr>
          <w:szCs w:val="16"/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as atividades serão relacionadas e como serão identificadas suas dependências.</w:t>
      </w:r>
      <w:r w:rsidRPr="00C945A9">
        <w:rPr>
          <w:szCs w:val="16"/>
          <w:lang w:val="pt-BR"/>
        </w:rPr>
        <w:t>]</w:t>
      </w:r>
    </w:p>
    <w:p w:rsidR="00642B7D" w:rsidRDefault="00642B7D" w:rsidP="00642B7D"/>
    <w:p w:rsidR="00385546" w:rsidRDefault="00385546" w:rsidP="00642B7D"/>
    <w:p w:rsidR="00642B7D" w:rsidRDefault="00642B7D" w:rsidP="00642B7D">
      <w:pPr>
        <w:pStyle w:val="Ttulo2"/>
      </w:pPr>
      <w:bookmarkStart w:id="17" w:name="_Toc353749548"/>
      <w:r>
        <w:t>Estimar os Recursos da Atividade</w:t>
      </w:r>
      <w:bookmarkEnd w:id="17"/>
    </w:p>
    <w:p w:rsidR="00385546" w:rsidRPr="00C945A9" w:rsidRDefault="00385546" w:rsidP="00385546">
      <w:pPr>
        <w:pStyle w:val="Descrio"/>
        <w:rPr>
          <w:szCs w:val="16"/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os recursos das atividades serão estimados.</w:t>
      </w:r>
      <w:r w:rsidRPr="00C945A9">
        <w:rPr>
          <w:szCs w:val="16"/>
          <w:lang w:val="pt-BR"/>
        </w:rPr>
        <w:t>]</w:t>
      </w:r>
    </w:p>
    <w:p w:rsidR="00642B7D" w:rsidRDefault="00642B7D" w:rsidP="00642B7D"/>
    <w:p w:rsidR="00385546" w:rsidRDefault="00385546" w:rsidP="00642B7D"/>
    <w:p w:rsidR="00642B7D" w:rsidRDefault="00642B7D" w:rsidP="00642B7D">
      <w:pPr>
        <w:pStyle w:val="Ttulo2"/>
      </w:pPr>
      <w:bookmarkStart w:id="18" w:name="_Toc353749549"/>
      <w:r>
        <w:t>Estimar a Duração da Atividade</w:t>
      </w:r>
      <w:bookmarkEnd w:id="18"/>
    </w:p>
    <w:p w:rsidR="00385546" w:rsidRPr="00C945A9" w:rsidRDefault="00385546" w:rsidP="00385546">
      <w:pPr>
        <w:pStyle w:val="Descrio"/>
        <w:rPr>
          <w:szCs w:val="16"/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a duração das atividades serão estimadas.</w:t>
      </w:r>
      <w:r w:rsidRPr="00C945A9">
        <w:rPr>
          <w:szCs w:val="16"/>
          <w:lang w:val="pt-BR"/>
        </w:rPr>
        <w:t>]</w:t>
      </w:r>
    </w:p>
    <w:p w:rsidR="00642B7D" w:rsidRDefault="00642B7D" w:rsidP="00642B7D"/>
    <w:p w:rsidR="00385546" w:rsidRDefault="00385546" w:rsidP="00642B7D"/>
    <w:p w:rsidR="006204BC" w:rsidRDefault="00642B7D" w:rsidP="0090448E">
      <w:pPr>
        <w:pStyle w:val="Ttulo2"/>
      </w:pPr>
      <w:bookmarkStart w:id="19" w:name="_Toc353749550"/>
      <w:r>
        <w:t>Desenvolver o</w:t>
      </w:r>
      <w:r w:rsidR="00FF4B08">
        <w:t xml:space="preserve"> </w:t>
      </w:r>
      <w:r w:rsidR="00E52B8B">
        <w:t>cronograma</w:t>
      </w:r>
      <w:bookmarkEnd w:id="19"/>
    </w:p>
    <w:p w:rsidR="006204BC" w:rsidRPr="00C945A9" w:rsidRDefault="00DD4CCB" w:rsidP="00FF4B08">
      <w:pPr>
        <w:pStyle w:val="Descrio"/>
        <w:rPr>
          <w:szCs w:val="16"/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</w:t>
      </w:r>
      <w:r w:rsidR="00E52B8B">
        <w:rPr>
          <w:lang w:val="pt-BR"/>
        </w:rPr>
        <w:t>o cronograma</w:t>
      </w:r>
      <w:r>
        <w:rPr>
          <w:lang w:val="pt-BR"/>
        </w:rPr>
        <w:t xml:space="preserve"> será </w:t>
      </w:r>
      <w:r w:rsidR="00642B7D">
        <w:rPr>
          <w:lang w:val="pt-BR"/>
        </w:rPr>
        <w:t>desenvolvido</w:t>
      </w:r>
      <w:r w:rsidR="00FF4B08">
        <w:rPr>
          <w:lang w:val="pt-BR"/>
        </w:rPr>
        <w:t>.</w:t>
      </w:r>
      <w:r w:rsidR="006204BC" w:rsidRPr="00C945A9">
        <w:rPr>
          <w:szCs w:val="16"/>
          <w:lang w:val="pt-BR"/>
        </w:rPr>
        <w:t>]</w:t>
      </w:r>
    </w:p>
    <w:p w:rsidR="006204BC" w:rsidRDefault="006204BC" w:rsidP="006204BC"/>
    <w:p w:rsidR="006204BC" w:rsidRDefault="006204BC" w:rsidP="006204BC"/>
    <w:p w:rsidR="00FF4B08" w:rsidRDefault="00FF4B08" w:rsidP="00FF4B08">
      <w:pPr>
        <w:pStyle w:val="Ttulo2"/>
      </w:pPr>
      <w:bookmarkStart w:id="20" w:name="_Toc353749551"/>
      <w:r>
        <w:t xml:space="preserve">Controlar </w:t>
      </w:r>
      <w:r w:rsidR="00642B7D">
        <w:t xml:space="preserve">o </w:t>
      </w:r>
      <w:r w:rsidR="00E52B8B">
        <w:t>cronograma</w:t>
      </w:r>
      <w:bookmarkEnd w:id="20"/>
    </w:p>
    <w:p w:rsidR="00FF4B08" w:rsidRPr="00C945A9" w:rsidRDefault="00FF4B08" w:rsidP="00FF4B08">
      <w:pPr>
        <w:pStyle w:val="Descrio"/>
        <w:rPr>
          <w:szCs w:val="16"/>
          <w:lang w:val="pt-BR"/>
        </w:rPr>
      </w:pPr>
      <w:r w:rsidRPr="00842903">
        <w:rPr>
          <w:lang w:val="pt-BR"/>
        </w:rPr>
        <w:t>[Descreva</w:t>
      </w:r>
      <w:r>
        <w:rPr>
          <w:lang w:val="pt-BR"/>
        </w:rPr>
        <w:t xml:space="preserve"> como </w:t>
      </w:r>
      <w:r w:rsidR="00E52B8B">
        <w:rPr>
          <w:lang w:val="pt-BR"/>
        </w:rPr>
        <w:t>o cronograma</w:t>
      </w:r>
      <w:r>
        <w:rPr>
          <w:lang w:val="pt-BR"/>
        </w:rPr>
        <w:t xml:space="preserve"> será controlado e monitorado.</w:t>
      </w:r>
      <w:r w:rsidRPr="00C945A9">
        <w:rPr>
          <w:szCs w:val="16"/>
          <w:lang w:val="pt-BR"/>
        </w:rPr>
        <w:t>]</w:t>
      </w:r>
    </w:p>
    <w:p w:rsidR="00FF4B08" w:rsidRDefault="00FF4B08" w:rsidP="00FF4B08"/>
    <w:p w:rsidR="00FF4B08" w:rsidRDefault="00FF4B08" w:rsidP="00FF4B08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096" w:rsidRDefault="005F0096" w:rsidP="005E1593">
      <w:r>
        <w:separator/>
      </w:r>
    </w:p>
  </w:endnote>
  <w:endnote w:type="continuationSeparator" w:id="0">
    <w:p w:rsidR="005F0096" w:rsidRDefault="005F009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DF7148" w:rsidRPr="006419CA" w:rsidTr="004E1C7A">
      <w:trPr>
        <w:jc w:val="center"/>
      </w:trPr>
      <w:tc>
        <w:tcPr>
          <w:tcW w:w="5301" w:type="dxa"/>
          <w:vAlign w:val="center"/>
        </w:tcPr>
        <w:p w:rsidR="00DF7148" w:rsidRPr="006419CA" w:rsidRDefault="00DF7148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30D02">
            <w:rPr>
              <w:noProof/>
              <w:color w:val="244061" w:themeColor="accent1" w:themeShade="80"/>
            </w:rPr>
            <w:t>Plano de gerenciamento do cronograma.docx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B31D8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8501F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8501F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096" w:rsidRDefault="005F0096" w:rsidP="005E1593">
      <w:r>
        <w:separator/>
      </w:r>
    </w:p>
  </w:footnote>
  <w:footnote w:type="continuationSeparator" w:id="0">
    <w:p w:rsidR="005F0096" w:rsidRDefault="005F009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DF7148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DF7148" w:rsidRPr="00F25CF0" w:rsidRDefault="00DF7148" w:rsidP="00871E89">
          <w:pPr>
            <w:pStyle w:val="Cabealho"/>
            <w:jc w:val="left"/>
            <w:rPr>
              <w:b/>
              <w:sz w:val="16"/>
              <w:szCs w:val="16"/>
            </w:rPr>
          </w:pPr>
        </w:p>
      </w:tc>
      <w:tc>
        <w:tcPr>
          <w:tcW w:w="6492" w:type="dxa"/>
          <w:vAlign w:val="center"/>
        </w:tcPr>
        <w:p w:rsidR="00DF7148" w:rsidRPr="00A10908" w:rsidRDefault="00DF7148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B31D81">
            <w:rPr>
              <w:b/>
            </w:rPr>
            <w:t>Plano de Gerenciamento do Tempo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DF7148" w:rsidRPr="00AD691F" w:rsidRDefault="001F0BAE" w:rsidP="004E1C7A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5A972F3D" wp14:editId="74FC22D4">
                <wp:extent cx="714375" cy="714375"/>
                <wp:effectExtent l="0" t="0" r="9525" b="9525"/>
                <wp:docPr id="1" name="Imagem 1" descr="C:\Users\luisc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uisc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7148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DF7148" w:rsidRPr="00A10908" w:rsidRDefault="00DF7148" w:rsidP="004E1C7A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DF7148" w:rsidRPr="00A10908" w:rsidRDefault="001F0BAE" w:rsidP="004E1C7A">
          <w:pPr>
            <w:pStyle w:val="Cabealho"/>
          </w:pPr>
          <w:r>
            <w:t>Software BS-Motos</w:t>
          </w:r>
        </w:p>
      </w:tc>
      <w:tc>
        <w:tcPr>
          <w:tcW w:w="1956" w:type="dxa"/>
          <w:vMerge/>
          <w:vAlign w:val="center"/>
        </w:tcPr>
        <w:p w:rsidR="00DF7148" w:rsidRPr="00A10908" w:rsidRDefault="00DF7148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23D8B"/>
    <w:rsid w:val="00074B88"/>
    <w:rsid w:val="00087A16"/>
    <w:rsid w:val="000B3E4E"/>
    <w:rsid w:val="000E2853"/>
    <w:rsid w:val="000F1A38"/>
    <w:rsid w:val="00117475"/>
    <w:rsid w:val="001449CF"/>
    <w:rsid w:val="00154400"/>
    <w:rsid w:val="00183BDA"/>
    <w:rsid w:val="001D497F"/>
    <w:rsid w:val="001E175E"/>
    <w:rsid w:val="001E2252"/>
    <w:rsid w:val="001F0BAE"/>
    <w:rsid w:val="001F3D30"/>
    <w:rsid w:val="002454E7"/>
    <w:rsid w:val="00274187"/>
    <w:rsid w:val="002A5845"/>
    <w:rsid w:val="002B0740"/>
    <w:rsid w:val="002D3416"/>
    <w:rsid w:val="00331443"/>
    <w:rsid w:val="00341B09"/>
    <w:rsid w:val="0034544C"/>
    <w:rsid w:val="003466B1"/>
    <w:rsid w:val="00362AEA"/>
    <w:rsid w:val="00385546"/>
    <w:rsid w:val="003D377B"/>
    <w:rsid w:val="003D383E"/>
    <w:rsid w:val="0042609D"/>
    <w:rsid w:val="00430D02"/>
    <w:rsid w:val="00434AC9"/>
    <w:rsid w:val="004440B3"/>
    <w:rsid w:val="00461B02"/>
    <w:rsid w:val="004A0746"/>
    <w:rsid w:val="004B2855"/>
    <w:rsid w:val="004B60F1"/>
    <w:rsid w:val="004D0E4D"/>
    <w:rsid w:val="005165BF"/>
    <w:rsid w:val="00546A3D"/>
    <w:rsid w:val="005546E1"/>
    <w:rsid w:val="0055540E"/>
    <w:rsid w:val="00583F46"/>
    <w:rsid w:val="00591B39"/>
    <w:rsid w:val="005B3679"/>
    <w:rsid w:val="005D0F34"/>
    <w:rsid w:val="005E1593"/>
    <w:rsid w:val="005F0096"/>
    <w:rsid w:val="005F487B"/>
    <w:rsid w:val="00603ACD"/>
    <w:rsid w:val="006204BC"/>
    <w:rsid w:val="006269B0"/>
    <w:rsid w:val="006419CA"/>
    <w:rsid w:val="00642B7D"/>
    <w:rsid w:val="00663704"/>
    <w:rsid w:val="006A233C"/>
    <w:rsid w:val="006F3B85"/>
    <w:rsid w:val="006F4B9E"/>
    <w:rsid w:val="007407A3"/>
    <w:rsid w:val="00743E89"/>
    <w:rsid w:val="00790628"/>
    <w:rsid w:val="00794AEC"/>
    <w:rsid w:val="007A054B"/>
    <w:rsid w:val="0080697D"/>
    <w:rsid w:val="0082721B"/>
    <w:rsid w:val="00842903"/>
    <w:rsid w:val="00871E89"/>
    <w:rsid w:val="008843C9"/>
    <w:rsid w:val="008C2C80"/>
    <w:rsid w:val="0090448E"/>
    <w:rsid w:val="009162ED"/>
    <w:rsid w:val="00980543"/>
    <w:rsid w:val="00994923"/>
    <w:rsid w:val="009E7715"/>
    <w:rsid w:val="00AE1992"/>
    <w:rsid w:val="00AF15FC"/>
    <w:rsid w:val="00B31D81"/>
    <w:rsid w:val="00B32719"/>
    <w:rsid w:val="00B37F64"/>
    <w:rsid w:val="00C02723"/>
    <w:rsid w:val="00C52528"/>
    <w:rsid w:val="00C873B9"/>
    <w:rsid w:val="00C945A9"/>
    <w:rsid w:val="00CB4754"/>
    <w:rsid w:val="00CB7149"/>
    <w:rsid w:val="00CE2B3B"/>
    <w:rsid w:val="00D115A4"/>
    <w:rsid w:val="00D37957"/>
    <w:rsid w:val="00D9143E"/>
    <w:rsid w:val="00DD4CCB"/>
    <w:rsid w:val="00DF7148"/>
    <w:rsid w:val="00E00A9C"/>
    <w:rsid w:val="00E34C15"/>
    <w:rsid w:val="00E52B8B"/>
    <w:rsid w:val="00EB6F43"/>
    <w:rsid w:val="00F8501F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93229"/>
  <w15:docId w15:val="{F6DB6059-19F4-4CC4-8662-5C89D433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172</TotalTime>
  <Pages>3</Pages>
  <Words>751</Words>
  <Characters>4060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4802</CharactersWithSpaces>
  <SharedDoc>false</SharedDoc>
  <HyperlinkBase>http://escritoriodeprojetos.com.br/SharedFiles/Download.aspx?pageid=92&amp;mid=24&amp;fileid=180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cp:lastModifiedBy>Luis Claudio</cp:lastModifiedBy>
  <cp:revision>47</cp:revision>
  <dcterms:created xsi:type="dcterms:W3CDTF">2012-06-25T14:47:00Z</dcterms:created>
  <dcterms:modified xsi:type="dcterms:W3CDTF">2016-09-29T23:45:00Z</dcterms:modified>
</cp:coreProperties>
</file>